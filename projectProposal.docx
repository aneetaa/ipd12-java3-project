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490" w14:textId="735B2C71" w:rsidR="00546DF8" w:rsidRDefault="001A5045" w:rsidP="00DC38DF">
      <w:pPr>
        <w:pStyle w:val="Title"/>
        <w:spacing w:before="100" w:beforeAutospacing="1" w:after="100" w:afterAutospacing="1" w:line="0" w:lineRule="atLeast"/>
      </w:pPr>
      <w:r>
        <w:t>ipd12</w:t>
      </w:r>
      <w:r w:rsidR="00DC38DF">
        <w:t xml:space="preserve"> - </w:t>
      </w:r>
      <w:r>
        <w:t>java3</w:t>
      </w:r>
      <w:r w:rsidR="007D67CA">
        <w:br/>
      </w:r>
      <w:r>
        <w:t xml:space="preserve">Tanks war </w:t>
      </w:r>
      <w:r w:rsidR="007D67CA">
        <w:t>Project</w:t>
      </w:r>
    </w:p>
    <w:sdt>
      <w:sdtPr>
        <w:id w:val="216403978"/>
        <w:placeholder>
          <w:docPart w:val="2B372D39BA15402188B55619B36E0D96"/>
        </w:placeholder>
        <w:date w:fullDate="2018-02-28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74D5672D" w14:textId="437A8F5C" w:rsidR="00546DF8" w:rsidRDefault="001A5045" w:rsidP="00DC38DF">
          <w:pPr>
            <w:pStyle w:val="Subtitle"/>
            <w:spacing w:before="100" w:beforeAutospacing="1" w:after="100" w:afterAutospacing="1" w:line="0" w:lineRule="atLeast"/>
          </w:pPr>
          <w:r>
            <w:t>February 28, 2018</w:t>
          </w:r>
        </w:p>
      </w:sdtContent>
    </w:sdt>
    <w:p w14:paraId="688520F9" w14:textId="77777777" w:rsidR="00E25642" w:rsidRDefault="00E25642" w:rsidP="00DC38DF">
      <w:pPr>
        <w:spacing w:before="100" w:beforeAutospacing="1" w:after="100" w:afterAutospacing="1" w:line="0" w:lineRule="atLeast"/>
        <w:rPr>
          <w:b/>
          <w:bCs/>
          <w:color w:val="5B9BD5" w:themeColor="accent1"/>
          <w:sz w:val="24"/>
        </w:rPr>
      </w:pPr>
    </w:p>
    <w:p w14:paraId="1728F897" w14:textId="687EC7F3" w:rsidR="00E25642" w:rsidRPr="00E25642" w:rsidRDefault="00E25642" w:rsidP="00DC38DF">
      <w:pPr>
        <w:spacing w:before="100" w:beforeAutospacing="1" w:after="100" w:afterAutospacing="1" w:line="0" w:lineRule="atLeast"/>
        <w:rPr>
          <w:b/>
          <w:bCs/>
          <w:color w:val="5B9BD5" w:themeColor="accent1"/>
          <w:sz w:val="24"/>
        </w:rPr>
      </w:pPr>
      <w:r w:rsidRPr="00E25642">
        <w:rPr>
          <w:b/>
          <w:bCs/>
          <w:color w:val="5B9BD5" w:themeColor="accent1"/>
          <w:sz w:val="24"/>
        </w:rPr>
        <w:t>Name: Qian Gao – Anita Mirshah</w:t>
      </w:r>
      <w:r>
        <w:rPr>
          <w:b/>
          <w:bCs/>
          <w:color w:val="5B9BD5" w:themeColor="accent1"/>
          <w:sz w:val="24"/>
        </w:rPr>
        <w:t>i</w:t>
      </w:r>
    </w:p>
    <w:p w14:paraId="39E41266" w14:textId="75D777C4" w:rsidR="00546DF8" w:rsidRDefault="007D67CA" w:rsidP="00DC38DF">
      <w:pPr>
        <w:pStyle w:val="Heading1"/>
        <w:spacing w:before="100" w:beforeAutospacing="1" w:after="100" w:afterAutospacing="1" w:line="0" w:lineRule="atLeast"/>
      </w:pPr>
      <w:r>
        <w:t>Overview</w:t>
      </w:r>
    </w:p>
    <w:p w14:paraId="661A9B4D" w14:textId="77777777" w:rsidR="00362C24" w:rsidRPr="00362C24" w:rsidRDefault="00362C24" w:rsidP="00DC38DF">
      <w:pPr>
        <w:spacing w:before="100" w:beforeAutospacing="1" w:after="100" w:afterAutospacing="1" w:line="0" w:lineRule="atLeast"/>
      </w:pPr>
    </w:p>
    <w:p w14:paraId="7DA2A001" w14:textId="7798095F" w:rsidR="00546DF8" w:rsidRDefault="00E25642" w:rsidP="00DC38DF">
      <w:pPr>
        <w:pStyle w:val="Heading2"/>
        <w:spacing w:before="100" w:beforeAutospacing="1" w:after="100" w:afterAutospacing="1" w:line="0" w:lineRule="atLeast"/>
      </w:pPr>
      <w:r>
        <w:t>D</w:t>
      </w:r>
      <w:r w:rsidRPr="00E25642">
        <w:t>escription of project content and purpose</w:t>
      </w:r>
    </w:p>
    <w:p w14:paraId="417F28B7" w14:textId="2F05C6E4" w:rsidR="00FE5F77" w:rsidRPr="002247E9" w:rsidRDefault="00FE5F77" w:rsidP="00DC38DF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We have a small 2D tank game including start/setting window and main/play window.</w:t>
      </w:r>
    </w:p>
    <w:p w14:paraId="44C0944E" w14:textId="1F5635D7" w:rsidR="00362C24" w:rsidRPr="002247E9" w:rsidRDefault="00FE5F77" w:rsidP="00DC38DF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Player can control the tank, called hero, using the up, down, left and right keys to move it</w:t>
      </w:r>
      <w:r w:rsid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. Player also use the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spacebar to launch the bullets (shoot).</w:t>
      </w:r>
    </w:p>
    <w:p w14:paraId="06B5EE67" w14:textId="12F290B7" w:rsidR="00362C24" w:rsidRPr="002247E9" w:rsidRDefault="00362C24" w:rsidP="00DC38D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sz w:val="22"/>
          <w:szCs w:val="22"/>
        </w:rPr>
      </w:pPr>
      <w:r w:rsidRPr="002247E9">
        <w:rPr>
          <w:rFonts w:ascii="Calibri" w:hAnsi="Calibri" w:cs="Calibri"/>
          <w:sz w:val="22"/>
          <w:szCs w:val="22"/>
        </w:rPr>
        <w:t>Player can choose the hero’s color</w:t>
      </w:r>
      <w:r w:rsidR="002247E9">
        <w:rPr>
          <w:rFonts w:ascii="Calibri" w:hAnsi="Calibri" w:cs="Calibri"/>
          <w:sz w:val="22"/>
          <w:szCs w:val="22"/>
        </w:rPr>
        <w:t xml:space="preserve">, </w:t>
      </w:r>
      <w:r w:rsidRPr="002247E9">
        <w:rPr>
          <w:rFonts w:ascii="Calibri" w:hAnsi="Calibri" w:cs="Calibri"/>
          <w:sz w:val="22"/>
          <w:szCs w:val="22"/>
        </w:rPr>
        <w:t xml:space="preserve">model </w:t>
      </w:r>
      <w:r w:rsidR="002247E9">
        <w:rPr>
          <w:rFonts w:ascii="Calibri" w:hAnsi="Calibri" w:cs="Calibri"/>
          <w:sz w:val="22"/>
          <w:szCs w:val="22"/>
        </w:rPr>
        <w:t>and</w:t>
      </w:r>
      <w:r w:rsidRPr="002247E9">
        <w:rPr>
          <w:rFonts w:ascii="Calibri" w:hAnsi="Calibri" w:cs="Calibri"/>
          <w:sz w:val="22"/>
          <w:szCs w:val="22"/>
        </w:rPr>
        <w:t xml:space="preserve"> the number of enemies.</w:t>
      </w:r>
    </w:p>
    <w:p w14:paraId="17382014" w14:textId="4EAC844A" w:rsidR="00FE5F77" w:rsidRPr="002247E9" w:rsidRDefault="00FE5F77" w:rsidP="00DC38DF">
      <w:pPr>
        <w:pStyle w:val="Heading2"/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There are two modes in the game:</w:t>
      </w:r>
    </w:p>
    <w:p w14:paraId="18D1DC48" w14:textId="77777777" w:rsidR="00FE5F77" w:rsidRPr="002247E9" w:rsidRDefault="00FE5F77" w:rsidP="00DC38DF">
      <w:pPr>
        <w:pStyle w:val="Heading2"/>
        <w:numPr>
          <w:ilvl w:val="0"/>
          <w:numId w:val="7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Only 1 player and enemies battle:</w:t>
      </w:r>
    </w:p>
    <w:p w14:paraId="20357A9C" w14:textId="0B0E580C" w:rsidR="00EC1713" w:rsidRPr="002247E9" w:rsidRDefault="00FE5F77" w:rsidP="00DC38DF">
      <w:pPr>
        <w:pStyle w:val="Heading2"/>
        <w:numPr>
          <w:ilvl w:val="0"/>
          <w:numId w:val="0"/>
        </w:numPr>
        <w:spacing w:before="100" w:beforeAutospacing="1" w:after="100" w:afterAutospacing="1" w:line="276" w:lineRule="auto"/>
        <w:ind w:left="720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The enem</w:t>
      </w:r>
      <w:r w:rsidR="002247E9"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y moves, 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and attack modes are random. </w:t>
      </w:r>
      <w:r w:rsidR="002247E9"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Player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proofErr w:type="gramStart"/>
      <w:r w:rsidR="002247E9"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has</w:t>
      </w: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to</w:t>
      </w:r>
      <w:proofErr w:type="gramEnd"/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 xml:space="preserve"> destroy them and survive to win.</w:t>
      </w:r>
    </w:p>
    <w:p w14:paraId="0A13118C" w14:textId="77777777" w:rsidR="00EC1713" w:rsidRPr="002247E9" w:rsidRDefault="00EC1713" w:rsidP="00DC38DF">
      <w:pPr>
        <w:pStyle w:val="Heading2"/>
        <w:numPr>
          <w:ilvl w:val="0"/>
          <w:numId w:val="7"/>
        </w:numPr>
        <w:spacing w:before="100" w:beforeAutospacing="1" w:after="100" w:afterAutospacing="1" w:line="276" w:lineRule="auto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The two players fight each other until one of the players wins:</w:t>
      </w:r>
    </w:p>
    <w:p w14:paraId="0B521E33" w14:textId="09E4C5F0" w:rsidR="002247E9" w:rsidRDefault="00EC1713" w:rsidP="00DC38DF">
      <w:pPr>
        <w:pStyle w:val="Heading2"/>
        <w:numPr>
          <w:ilvl w:val="0"/>
          <w:numId w:val="0"/>
        </w:numPr>
        <w:spacing w:before="100" w:beforeAutospacing="1" w:after="100" w:afterAutospacing="1" w:line="276" w:lineRule="auto"/>
        <w:ind w:left="720"/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</w:pPr>
      <w:r w:rsidRPr="002247E9">
        <w:rPr>
          <w:rFonts w:ascii="Calibri" w:hAnsi="Calibri" w:cs="Calibri"/>
          <w:b w:val="0"/>
          <w:bCs w:val="0"/>
          <w:color w:val="404040" w:themeColor="text1" w:themeTint="BF"/>
          <w:sz w:val="22"/>
          <w:szCs w:val="22"/>
        </w:rPr>
        <w:t>The two players control their tanks to destroy each other. Both players start with 3 lives. Player 1 controls are: a key (left), w key (up), d key (right), s key (down), and space bar (shoot). Player 2 controls are: left arrow key, up arrow key(up), right arrow key, down arrow key(down), and enter(shoot).  last stand to win</w:t>
      </w:r>
    </w:p>
    <w:p w14:paraId="288A3991" w14:textId="77777777" w:rsidR="002247E9" w:rsidRPr="002247E9" w:rsidRDefault="002247E9" w:rsidP="00DC38DF"/>
    <w:p w14:paraId="24066290" w14:textId="779052FB" w:rsidR="00546DF8" w:rsidRDefault="00362C24" w:rsidP="00DC38DF">
      <w:pPr>
        <w:pStyle w:val="Heading2"/>
        <w:spacing w:before="100" w:beforeAutospacing="1" w:after="100" w:afterAutospacing="1" w:line="0" w:lineRule="atLeast"/>
      </w:pPr>
      <w:r>
        <w:t>L</w:t>
      </w:r>
      <w:r w:rsidRPr="00362C24">
        <w:t>ist of technologies, libraries, components used</w:t>
      </w:r>
    </w:p>
    <w:tbl>
      <w:tblPr>
        <w:tblW w:w="97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5"/>
        <w:gridCol w:w="464"/>
      </w:tblGrid>
      <w:tr w:rsidR="00362C24" w:rsidRPr="00362C24" w14:paraId="715A5254" w14:textId="77777777" w:rsidTr="00362C24">
        <w:trPr>
          <w:gridAfter w:val="1"/>
          <w:trHeight w:val="9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12C1" w14:textId="58EC6967" w:rsidR="00362C24" w:rsidRPr="002247E9" w:rsidRDefault="00C316BD" w:rsidP="00DC38DF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</w:pPr>
            <w:r w:rsidRPr="00C316BD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 xml:space="preserve">Java language </w:t>
            </w:r>
            <w:r w:rsidRPr="002247E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Collection (Array List, Vector)</w:t>
            </w:r>
            <w:r w:rsidRPr="00C316BD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 xml:space="preserve">, Swing, </w:t>
            </w:r>
            <w:r w:rsidRPr="002247E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 xml:space="preserve">Multithreading, Exception </w:t>
            </w:r>
            <w:r w:rsidRPr="00C316BD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and other knowledge points to prepare a tank war game.</w:t>
            </w:r>
          </w:p>
          <w:p w14:paraId="5D286292" w14:textId="7F1470C6" w:rsidR="00362C24" w:rsidRPr="00362C24" w:rsidRDefault="00362C24" w:rsidP="00DC38DF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0" w:lineRule="atLeast"/>
              <w:rPr>
                <w:rFonts w:ascii="Consolas" w:eastAsia="Times New Roman" w:hAnsi="Consolas" w:cs="Segoe UI"/>
                <w:color w:val="24292E"/>
                <w:sz w:val="22"/>
                <w:szCs w:val="22"/>
                <w:lang w:val="en-CA" w:eastAsia="en-CA"/>
              </w:rPr>
            </w:pPr>
            <w:r w:rsidRPr="002247E9">
              <w:rPr>
                <w:rFonts w:ascii="Calibri" w:eastAsia="Times New Roman" w:hAnsi="Calibri" w:cs="Calibri"/>
                <w:color w:val="24292E"/>
                <w:sz w:val="22"/>
                <w:szCs w:val="22"/>
                <w:lang w:val="en-CA" w:eastAsia="en-CA"/>
              </w:rPr>
              <w:t>Database SQLite or MySQL</w:t>
            </w:r>
          </w:p>
        </w:tc>
      </w:tr>
      <w:tr w:rsidR="00362C24" w:rsidRPr="00362C24" w14:paraId="3091051A" w14:textId="77777777" w:rsidTr="00362C24">
        <w:trPr>
          <w:trHeight w:val="158"/>
        </w:trPr>
        <w:tc>
          <w:tcPr>
            <w:tcW w:w="9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51CF" w14:textId="77777777" w:rsidR="00362C24" w:rsidRPr="00362C24" w:rsidRDefault="00362C24" w:rsidP="00DC38DF">
            <w:pPr>
              <w:spacing w:before="100" w:beforeAutospacing="1" w:after="100" w:afterAutospacing="1" w:line="0" w:lineRule="atLeast"/>
              <w:rPr>
                <w:rFonts w:ascii="Consolas" w:eastAsia="Times New Roman" w:hAnsi="Consolas" w:cs="Segoe UI"/>
                <w:color w:val="24292E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3E41" w14:textId="3D3E9118" w:rsidR="00362C24" w:rsidRPr="00362C24" w:rsidRDefault="00362C24" w:rsidP="00DC38DF">
            <w:pPr>
              <w:spacing w:before="100" w:beforeAutospacing="1" w:after="100" w:afterAutospacing="1" w:line="0" w:lineRule="atLeast"/>
              <w:rPr>
                <w:rFonts w:ascii="Consolas" w:eastAsia="Times New Roman" w:hAnsi="Consolas" w:cs="Segoe UI"/>
                <w:color w:val="24292E"/>
                <w:szCs w:val="18"/>
                <w:lang w:val="en-CA" w:eastAsia="en-CA"/>
              </w:rPr>
            </w:pPr>
          </w:p>
        </w:tc>
      </w:tr>
    </w:tbl>
    <w:p w14:paraId="2C4AE69F" w14:textId="7EA87237" w:rsidR="00546DF8" w:rsidRDefault="00BD125E" w:rsidP="00DC38DF">
      <w:pPr>
        <w:pStyle w:val="Heading2"/>
        <w:spacing w:before="100" w:beforeAutospacing="1" w:after="100" w:afterAutospacing="1" w:line="0" w:lineRule="atLeast"/>
      </w:pPr>
      <w:r w:rsidRPr="00BD125E">
        <w:lastRenderedPageBreak/>
        <w:t>Database structure</w:t>
      </w:r>
    </w:p>
    <w:p w14:paraId="1F32B479" w14:textId="176C2323" w:rsidR="00BD125E" w:rsidRDefault="00BD125E" w:rsidP="00DC38DF">
      <w:pPr>
        <w:spacing w:before="100" w:beforeAutospacing="1" w:after="100" w:afterAutospacing="1" w:line="0" w:lineRule="atLeast"/>
      </w:pPr>
    </w:p>
    <w:p w14:paraId="2A8CAAEA" w14:textId="77777777" w:rsidR="00BD125E" w:rsidRPr="00BD125E" w:rsidRDefault="00BD125E" w:rsidP="00DC38DF">
      <w:pPr>
        <w:spacing w:before="100" w:beforeAutospacing="1" w:after="100" w:afterAutospacing="1" w:line="0" w:lineRule="atLeast"/>
      </w:pPr>
    </w:p>
    <w:p w14:paraId="2EA0ABCD" w14:textId="5E098D46" w:rsidR="00546DF8" w:rsidRDefault="00BD125E" w:rsidP="00DC38DF">
      <w:pPr>
        <w:spacing w:before="100" w:beforeAutospacing="1" w:after="100" w:afterAutospacing="1" w:line="0" w:lineRule="atLeast"/>
      </w:pPr>
      <w:r>
        <w:rPr>
          <w:noProof/>
        </w:rPr>
        <w:drawing>
          <wp:inline distT="0" distB="0" distL="0" distR="0" wp14:anchorId="2F7D9630" wp14:editId="0C5E599B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Stru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751" w14:textId="369396A6" w:rsidR="00BD125E" w:rsidRDefault="00BD125E" w:rsidP="00DC38DF">
      <w:pPr>
        <w:spacing w:before="100" w:beforeAutospacing="1" w:after="100" w:afterAutospacing="1" w:line="0" w:lineRule="atLeast"/>
      </w:pPr>
    </w:p>
    <w:p w14:paraId="570739DE" w14:textId="7E52C469" w:rsidR="00BD125E" w:rsidRDefault="00BD125E" w:rsidP="00DC38DF">
      <w:pPr>
        <w:spacing w:before="100" w:beforeAutospacing="1" w:after="100" w:afterAutospacing="1" w:line="0" w:lineRule="atLeast"/>
      </w:pPr>
    </w:p>
    <w:p w14:paraId="4845F60B" w14:textId="3398F280" w:rsidR="00BD125E" w:rsidRDefault="00BD125E" w:rsidP="00DC38DF">
      <w:pPr>
        <w:spacing w:before="100" w:beforeAutospacing="1" w:after="100" w:afterAutospacing="1" w:line="0" w:lineRule="atLeast"/>
      </w:pPr>
    </w:p>
    <w:p w14:paraId="0D9BD891" w14:textId="4782C9CD" w:rsidR="00BD125E" w:rsidRDefault="00BD125E" w:rsidP="00DC38DF">
      <w:pPr>
        <w:spacing w:before="100" w:beforeAutospacing="1" w:after="100" w:afterAutospacing="1" w:line="0" w:lineRule="atLeast"/>
      </w:pPr>
    </w:p>
    <w:p w14:paraId="7F84998E" w14:textId="7E5D8D73" w:rsidR="00BD125E" w:rsidRDefault="00BD125E" w:rsidP="00DC38DF">
      <w:pPr>
        <w:spacing w:before="100" w:beforeAutospacing="1" w:after="100" w:afterAutospacing="1" w:line="0" w:lineRule="atLeast"/>
      </w:pPr>
    </w:p>
    <w:p w14:paraId="660873DB" w14:textId="295CA9FC" w:rsidR="00BD125E" w:rsidRDefault="00BD125E" w:rsidP="00DC38DF">
      <w:pPr>
        <w:spacing w:before="100" w:beforeAutospacing="1" w:after="100" w:afterAutospacing="1" w:line="0" w:lineRule="atLeast"/>
      </w:pPr>
    </w:p>
    <w:p w14:paraId="62F1FCD7" w14:textId="0FECBBC9" w:rsidR="00BD125E" w:rsidRDefault="00BD125E" w:rsidP="00DC38DF">
      <w:pPr>
        <w:spacing w:before="100" w:beforeAutospacing="1" w:after="100" w:afterAutospacing="1" w:line="0" w:lineRule="atLeast"/>
      </w:pPr>
    </w:p>
    <w:p w14:paraId="07ECC3DC" w14:textId="1A207B63" w:rsidR="00BD125E" w:rsidRDefault="00BD125E" w:rsidP="00DC38DF">
      <w:pPr>
        <w:spacing w:before="100" w:beforeAutospacing="1" w:after="100" w:afterAutospacing="1" w:line="0" w:lineRule="atLeast"/>
      </w:pPr>
    </w:p>
    <w:p w14:paraId="6B2A4A92" w14:textId="54FA39C9" w:rsidR="00BD125E" w:rsidRDefault="00BD125E" w:rsidP="00DC38DF">
      <w:pPr>
        <w:spacing w:before="100" w:beforeAutospacing="1" w:after="100" w:afterAutospacing="1" w:line="0" w:lineRule="atLeast"/>
      </w:pPr>
    </w:p>
    <w:p w14:paraId="1E87C95C" w14:textId="3AF538F9" w:rsidR="00BD125E" w:rsidRDefault="00BD125E" w:rsidP="00DC38DF">
      <w:pPr>
        <w:spacing w:before="100" w:beforeAutospacing="1" w:after="100" w:afterAutospacing="1" w:line="0" w:lineRule="atLeast"/>
      </w:pPr>
    </w:p>
    <w:p w14:paraId="6C978F1B" w14:textId="3DF3AC99" w:rsidR="00BD125E" w:rsidRDefault="00BD125E" w:rsidP="00DC38DF">
      <w:pPr>
        <w:spacing w:before="100" w:beforeAutospacing="1" w:after="100" w:afterAutospacing="1" w:line="0" w:lineRule="atLeast"/>
      </w:pPr>
    </w:p>
    <w:p w14:paraId="48314DFC" w14:textId="6AFDB982" w:rsidR="00BD125E" w:rsidRDefault="00BD125E" w:rsidP="00DC38DF">
      <w:pPr>
        <w:spacing w:before="100" w:beforeAutospacing="1" w:after="100" w:afterAutospacing="1" w:line="0" w:lineRule="atLeast"/>
      </w:pPr>
    </w:p>
    <w:p w14:paraId="22C29C6D" w14:textId="77777777" w:rsidR="00BD125E" w:rsidRPr="00BD125E" w:rsidRDefault="00BD125E" w:rsidP="00DC38DF">
      <w:pPr>
        <w:spacing w:before="100" w:beforeAutospacing="1" w:after="100" w:afterAutospacing="1" w:line="0" w:lineRule="atLeast"/>
      </w:pPr>
    </w:p>
    <w:p w14:paraId="130A3690" w14:textId="421C9E67" w:rsidR="00BD125E" w:rsidRDefault="00BD125E" w:rsidP="00DC38DF">
      <w:pPr>
        <w:pStyle w:val="Heading2"/>
        <w:spacing w:before="100" w:beforeAutospacing="1" w:after="100" w:afterAutospacing="1" w:line="0" w:lineRule="atLeast"/>
      </w:pPr>
      <w:r w:rsidRPr="00BD125E">
        <w:t xml:space="preserve">Screenshots of all the </w:t>
      </w:r>
      <w:r w:rsidR="00DC38DF">
        <w:t>project</w:t>
      </w:r>
      <w:r w:rsidR="00FA63A8">
        <w:t>’s</w:t>
      </w:r>
      <w:r w:rsidRPr="00BD125E">
        <w:t xml:space="preserve"> windows</w:t>
      </w:r>
    </w:p>
    <w:p w14:paraId="4A2B71DE" w14:textId="2F85C939" w:rsidR="00546DF8" w:rsidRDefault="00C617F7" w:rsidP="00C617F7">
      <w:pPr>
        <w:spacing w:before="100" w:beforeAutospacing="1" w:after="100" w:afterAutospacing="1" w:line="0" w:lineRule="atLeast"/>
        <w:jc w:val="center"/>
      </w:pPr>
      <w:r>
        <w:rPr>
          <w:noProof/>
        </w:rPr>
        <w:drawing>
          <wp:inline distT="0" distB="0" distL="0" distR="0" wp14:anchorId="3A8552B2" wp14:editId="00481805">
            <wp:extent cx="4533455" cy="33051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05" cy="3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8CE9" w14:textId="48DA79B7" w:rsidR="00C316BD" w:rsidRDefault="00C617F7" w:rsidP="00C617F7">
      <w:pPr>
        <w:spacing w:before="100" w:beforeAutospacing="1" w:after="100" w:afterAutospacing="1" w:line="0" w:lineRule="atLeast"/>
        <w:jc w:val="center"/>
      </w:pPr>
      <w:r>
        <w:rPr>
          <w:noProof/>
        </w:rPr>
        <w:drawing>
          <wp:inline distT="0" distB="0" distL="0" distR="0" wp14:anchorId="23567E1C" wp14:editId="0A9E7863">
            <wp:extent cx="4546600" cy="3486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331" cy="34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2E49" w14:textId="65A9FC62" w:rsidR="00C617F7" w:rsidRDefault="00C617F7" w:rsidP="00DC38DF">
      <w:pPr>
        <w:spacing w:before="100" w:beforeAutospacing="1" w:after="100" w:afterAutospacing="1" w:line="0" w:lineRule="atLeast"/>
      </w:pPr>
    </w:p>
    <w:p w14:paraId="454424A7" w14:textId="3E3322E4" w:rsidR="00025C3D" w:rsidRDefault="00C617F7" w:rsidP="00C617F7">
      <w:pPr>
        <w:spacing w:before="100" w:beforeAutospacing="1" w:after="100" w:afterAutospacing="1" w:line="0" w:lineRule="atLeast"/>
        <w:jc w:val="center"/>
      </w:pPr>
      <w:r>
        <w:rPr>
          <w:noProof/>
        </w:rPr>
        <w:lastRenderedPageBreak/>
        <w:drawing>
          <wp:inline distT="0" distB="0" distL="0" distR="0" wp14:anchorId="14444460" wp14:editId="50140317">
            <wp:extent cx="47720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s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F91D" w14:textId="77777777" w:rsidR="00025C3D" w:rsidRPr="00025C3D" w:rsidRDefault="00025C3D" w:rsidP="00025C3D"/>
    <w:p w14:paraId="36C8D534" w14:textId="77777777" w:rsidR="00025C3D" w:rsidRPr="00025C3D" w:rsidRDefault="00025C3D" w:rsidP="00025C3D"/>
    <w:p w14:paraId="327590B3" w14:textId="77777777" w:rsidR="00025C3D" w:rsidRPr="00025C3D" w:rsidRDefault="00025C3D" w:rsidP="00025C3D"/>
    <w:p w14:paraId="31A75165" w14:textId="77777777" w:rsidR="00025C3D" w:rsidRPr="00025C3D" w:rsidRDefault="00025C3D" w:rsidP="00025C3D"/>
    <w:p w14:paraId="499919B1" w14:textId="74673B31" w:rsidR="00C617F7" w:rsidRDefault="00025C3D" w:rsidP="00025C3D">
      <w:pPr>
        <w:jc w:val="center"/>
      </w:pPr>
      <w:r>
        <w:rPr>
          <w:noProof/>
        </w:rPr>
        <w:drawing>
          <wp:inline distT="0" distB="0" distL="0" distR="0" wp14:anchorId="278F5E3C" wp14:editId="421EFBFD">
            <wp:extent cx="594360" cy="5943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ACC8" w14:textId="0A775CB5" w:rsidR="00025C3D" w:rsidRDefault="00025C3D" w:rsidP="00025C3D">
      <w:pPr>
        <w:jc w:val="center"/>
      </w:pPr>
    </w:p>
    <w:p w14:paraId="202C49CC" w14:textId="0CAC8F2C" w:rsidR="00025C3D" w:rsidRDefault="00025C3D" w:rsidP="00025C3D">
      <w:pPr>
        <w:jc w:val="center"/>
      </w:pPr>
    </w:p>
    <w:p w14:paraId="52FD4B32" w14:textId="392A32B3" w:rsidR="00025C3D" w:rsidRPr="00025C3D" w:rsidRDefault="00025C3D" w:rsidP="00025C3D">
      <w:pPr>
        <w:jc w:val="center"/>
      </w:pPr>
      <w:r>
        <w:rPr>
          <w:noProof/>
        </w:rPr>
        <w:drawing>
          <wp:inline distT="0" distB="0" distL="0" distR="0" wp14:anchorId="22E7DB5D" wp14:editId="33D74C90">
            <wp:extent cx="495300" cy="4953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C3D" w:rsidRPr="00025C3D">
      <w:headerReference w:type="default" r:id="rId1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8DC69" w14:textId="77777777" w:rsidR="00B20F47" w:rsidRDefault="00B20F47">
      <w:pPr>
        <w:spacing w:after="0" w:line="240" w:lineRule="auto"/>
      </w:pPr>
      <w:r>
        <w:separator/>
      </w:r>
    </w:p>
  </w:endnote>
  <w:endnote w:type="continuationSeparator" w:id="0">
    <w:p w14:paraId="4DEEED73" w14:textId="77777777" w:rsidR="00B20F47" w:rsidRDefault="00B2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D710B" w14:textId="77777777" w:rsidR="00B20F47" w:rsidRDefault="00B20F47">
      <w:pPr>
        <w:spacing w:after="0" w:line="240" w:lineRule="auto"/>
      </w:pPr>
      <w:r>
        <w:separator/>
      </w:r>
    </w:p>
  </w:footnote>
  <w:footnote w:type="continuationSeparator" w:id="0">
    <w:p w14:paraId="5C2174CF" w14:textId="77777777" w:rsidR="00B20F47" w:rsidRDefault="00B20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CE88F" w14:textId="77777777" w:rsidR="00546DF8" w:rsidRDefault="007D67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FE27C" wp14:editId="29E0857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C0416" w14:textId="17E083AE" w:rsidR="00546DF8" w:rsidRDefault="007D67C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25C3D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FE27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256C0416" w14:textId="17E083AE" w:rsidR="00546DF8" w:rsidRDefault="007D67C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25C3D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ACC"/>
    <w:multiLevelType w:val="hybridMultilevel"/>
    <w:tmpl w:val="1822285A"/>
    <w:lvl w:ilvl="0" w:tplc="80689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332F5"/>
    <w:multiLevelType w:val="hybridMultilevel"/>
    <w:tmpl w:val="6240CAC0"/>
    <w:lvl w:ilvl="0" w:tplc="B2EC7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E74B5" w:themeColor="accent1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6F7E"/>
    <w:multiLevelType w:val="hybridMultilevel"/>
    <w:tmpl w:val="5A0CF60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143BF"/>
    <w:multiLevelType w:val="hybridMultilevel"/>
    <w:tmpl w:val="91142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5"/>
    <w:rsid w:val="00025C3D"/>
    <w:rsid w:val="000C4E92"/>
    <w:rsid w:val="001A5045"/>
    <w:rsid w:val="002247E9"/>
    <w:rsid w:val="002463A5"/>
    <w:rsid w:val="003435A4"/>
    <w:rsid w:val="00362C24"/>
    <w:rsid w:val="004B1992"/>
    <w:rsid w:val="00546DF8"/>
    <w:rsid w:val="0071722E"/>
    <w:rsid w:val="007D67CA"/>
    <w:rsid w:val="00B20F47"/>
    <w:rsid w:val="00B94BD5"/>
    <w:rsid w:val="00BD125E"/>
    <w:rsid w:val="00C316BD"/>
    <w:rsid w:val="00C617F7"/>
    <w:rsid w:val="00D66BD5"/>
    <w:rsid w:val="00DC38DF"/>
    <w:rsid w:val="00E25642"/>
    <w:rsid w:val="00EC1713"/>
    <w:rsid w:val="00FA63A8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5D89"/>
  <w15:chartTrackingRefBased/>
  <w15:docId w15:val="{E56442CA-F6B9-4AA2-A5D1-FB86F9A7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36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et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372D39BA15402188B55619B36E0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24FF-2491-4CB1-9136-C356E86E2608}"/>
      </w:docPartPr>
      <w:docPartBody>
        <w:p w:rsidR="00745E65" w:rsidRDefault="000F1B53">
          <w:pPr>
            <w:pStyle w:val="2B372D39BA15402188B55619B36E0D9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53"/>
    <w:rsid w:val="000F1B53"/>
    <w:rsid w:val="00383F46"/>
    <w:rsid w:val="0046470B"/>
    <w:rsid w:val="00745E65"/>
    <w:rsid w:val="00D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CE7EFB4294ED482E1824004383D88">
    <w:name w:val="3D0CE7EFB4294ED482E1824004383D88"/>
  </w:style>
  <w:style w:type="paragraph" w:customStyle="1" w:styleId="2B372D39BA15402188B55619B36E0D96">
    <w:name w:val="2B372D39BA15402188B55619B36E0D9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73FCFCB2774B77B5DD1AEE5D7F57CA">
    <w:name w:val="6473FCFCB2774B77B5DD1AEE5D7F5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7D33B-2853-4D00-93D9-C69E6F7F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72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Aneeta</dc:creator>
  <cp:keywords/>
  <cp:lastModifiedBy>Anita Mirshahi</cp:lastModifiedBy>
  <cp:revision>6</cp:revision>
  <dcterms:created xsi:type="dcterms:W3CDTF">2018-02-28T03:32:00Z</dcterms:created>
  <dcterms:modified xsi:type="dcterms:W3CDTF">2018-02-28T22:46:00Z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